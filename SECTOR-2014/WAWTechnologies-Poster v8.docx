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1C1E" w:rsidRDefault="00764C9F">
      <w:r w:rsidRPr="00764C9F">
        <w:rPr>
          <w:noProof/>
        </w:rPr>
        <w:pict>
          <v:group id="Group 76" o:spid="_x0000_s1026" style="position:absolute;margin-left:41.25pt;margin-top:-.75pt;width:118.85pt;height:22in;z-index:251665408;mso-position-horizontal-relative:page;mso-position-vertical-relative:page" coordorigin="1143,360" coordsize="2377,15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">
            <v:shape id="Freeform 77" o:spid="_x0000_s1027" style="position:absolute;left:1143;top:360;width:2061;height:15120;visibility:visible;mso-wrap-style:square;v-text-anchor:top" coordsize="430,3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CBpcAA&#10;AADcAAAADwAAAGRycy9kb3ducmV2LnhtbERPTWsCMRC9F/ofwhR6q1k9yHZrlLbQIl60Kj0PybhZ&#10;TCZLkur23xtB8DaP9zmzxeCdOFFMXWAF41EFglgH03GrYL/7eqlBpIxs0AUmBf+UYDF/fJhhY8KZ&#10;f+i0za0oIZwaVGBz7hspk7bkMY1CT1y4Q4gec4GxlSbiuYR7JydVNZUeOy4NFnv6tKSP2z+vIBhd&#10;96vXtdvsYu1+u9WH/dZWqeen4f0NRKYh38U399KU+eMJXJ8pF8j5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OCBpcAAAADcAAAADwAAAAAAAAAAAAAAAACYAgAAZHJzL2Rvd25y&#10;ZXYueG1sUEsFBgAAAAAEAAQA9QAAAIUDAAAAAA==&#10;" path="m160,c430,1502,90,2850,,3164e" filled="f" fillcolor="#fffffe" strokecolor="#767676" strokeweight=".5pt">
              <v:stroke joinstyle="miter"/>
              <v:shadow color="#8c8682"/>
              <v:path arrowok="t" o:connecttype="custom" o:connectlocs="767,0;0,15120" o:connectangles="0,0"/>
            </v:shape>
            <v:shape id="Freeform 78" o:spid="_x0000_s1028" style="position:absolute;left:1598;top:360;width:1735;height:15120;visibility:visible;mso-wrap-style:square;v-text-anchor:top" coordsize="362,3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5/2sEA&#10;AADcAAAADwAAAGRycy9kb3ducmV2LnhtbERPTWvCQBC9F/oflhF6KbpRaZWYjZSCIHhq9NDjmB2T&#10;YHY2zY6a/ntXKPQ2j/c52XpwrbpSHxrPBqaTBBRx6W3DlYHDfjNeggqCbLH1TAZ+KcA6f37KMLX+&#10;xl90LaRSMYRDigZqkS7VOpQ1OQwT3xFH7uR7hxJhX2nb4y2Gu1bPkuRdO2w4NtTY0WdN5bm4OAM/&#10;szdviwUfX5O5YNfsvmknW2NeRsPHCpTQIP/iP/fWxvnTOTyeiRfo/A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Of9rBAAAA3AAAAA8AAAAAAAAAAAAAAAAAmAIAAGRycy9kb3du&#10;cmV2LnhtbFBLBQYAAAAABAAEAPUAAACGAwAAAAA=&#10;" path="m42,c362,1456,90,2791,,3164e" filled="f" fillcolor="#fffffe" strokecolor="#767676" strokeweight=".5pt">
              <v:stroke joinstyle="miter"/>
              <v:shadow color="#8c8682"/>
              <v:path arrowok="t" o:connecttype="custom" o:connectlocs="201,0;0,15120" o:connectangles="0,0"/>
            </v:shape>
            <v:shape id="Freeform 79" o:spid="_x0000_s1029" style="position:absolute;left:1689;top:360;width:1831;height:15120;visibility:visible;mso-wrap-style:square;v-text-anchor:top" coordsize="382,3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SabcAA&#10;AADcAAAADwAAAGRycy9kb3ducmV2LnhtbERP24rCMBB9F/Yfwiz4ZhNFRLpGWYQFLyDqLouPQzO2&#10;xWZSm6j1740g+DaHc53JrLWVuFLjS8ca+okCQZw5U3Ku4e/3pzcG4QOywcoxabiTh9n0ozPB1Lgb&#10;7+i6D7mIIexT1FCEUKdS+qwgiz5xNXHkjq6xGCJscmkavMVwW8mBUiNpseTYUGBN84Ky0/5iNbjz&#10;Vi5X83/LauPKo2rN+sBG6+5n+/0FIlAb3uKXe2Hi/P4Qns/EC+T0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PSabcAAAADcAAAADwAAAAAAAAAAAAAAAACYAgAAZHJzL2Rvd25y&#10;ZXYueG1sUEsFBgAAAAAEAAQA9QAAAIUDAAAAAA==&#10;" path="m80,c382,1458,96,2789,,3164e" filled="f" fillcolor="#fffffe" strokecolor="#167baf" strokeweight=".5pt">
              <v:stroke joinstyle="miter"/>
              <v:shadow color="#8c8682"/>
              <v:path arrowok="t" o:connecttype="custom" o:connectlocs="383,0;0,15120" o:connectangles="0,0"/>
            </v:shape>
            <v:shape id="Freeform 80" o:spid="_x0000_s1030" style="position:absolute;left:1488;top:360;width:1850;height:15120;visibility:visible;mso-wrap-style:square;v-text-anchor:top" coordsize="386,3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0mccMA&#10;AADcAAAADwAAAGRycy9kb3ducmV2LnhtbERPTWvCQBC9C/0PyxR6KWajUpHoKkWoiNKDacXrkB2T&#10;tNnZsLtN0n/fFQre5vE+Z7UZTCM6cr62rGCSpCCIC6trLhV8fryNFyB8QNbYWCYFv+Rhs34YrTDT&#10;tucTdXkoRQxhn6GCKoQ2k9IXFRn0iW2JI3e1zmCI0JVSO+xjuGnkNE3n0mDNsaHClrYVFd/5j1Eg&#10;n/vj4aJnX27n/Pnd5tuuPdRKPT0Or0sQgYZwF/+79zrOn7zA7Zl4gV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0mccMAAADcAAAADwAAAAAAAAAAAAAAAACYAgAAZHJzL2Rv&#10;d25yZXYueG1sUEsFBgAAAAAEAAQA9QAAAIgDAAAAAA==&#10;" path="m87,c386,1461,95,2793,,3164e" filled="f" fillcolor="#fffffe" strokecolor="#767676" strokeweight=".5pt">
              <v:stroke joinstyle="miter"/>
              <v:shadow color="#8c8682"/>
              <v:path arrowok="t" o:connecttype="custom" o:connectlocs="417,0;0,15120" o:connectangles="0,0"/>
            </v:shape>
            <v:shape id="Freeform 81" o:spid="_x0000_s1031" style="position:absolute;left:1330;top:360;width:1826;height:15120;visibility:visible;mso-wrap-style:square;v-text-anchor:top" coordsize="381,3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/YVMMA&#10;AADcAAAADwAAAGRycy9kb3ducmV2LnhtbERPTWvCQBC9C/0PyxS81Y09iKSuIoWKPYgaS4u3ITtN&#10;QrOzITua6K93hYK3ebzPmS16V6sztaHybGA8SkAR595WXBj4Ony8TEEFQbZYeyYDFwqwmD8NZpha&#10;3/GezpkUKoZwSNFAKdKkWoe8JIdh5BviyP361qFE2BbattjFcFfr1ySZaIcVx4YSG3ovKf/LTs6A&#10;HLd+mx2vu9Nq8/kjyffSy7QzZvjcL99ACfXyEP+71zbOH0/g/ky8QM9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/YVMMAAADcAAAADwAAAAAAAAAAAAAAAACYAgAAZHJzL2Rv&#10;d25yZXYueG1sUEsFBgAAAAAEAAQA9QAAAIgDAAAAAA==&#10;" path="m79,c381,1458,95,2789,,3164e" filled="f" fillcolor="#fffffe" strokecolor="#167baf" strokeweight=".5pt">
              <v:stroke joinstyle="miter"/>
              <v:shadow color="#8c8682"/>
              <v:path arrowok="t" o:connecttype="custom" o:connectlocs="379,0;0,15120" o:connectangles="0,0"/>
            </v:shape>
            <w10:wrap anchorx="page" anchory="page"/>
          </v:group>
        </w:pict>
      </w:r>
      <w:r w:rsidRPr="00764C9F">
        <w:rPr>
          <w:noProof/>
        </w:rPr>
        <w:pict>
          <v:shape id="Freeform 75" o:spid="_x0000_s1063" style="position:absolute;margin-left:-4.5pt;margin-top:-.05pt;width:173.25pt;height:22in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0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" path="m178,3168v-54,,-54,,-54,c,685,,685,,685,,,,,,,418,,418,,418,,476,384,630,1741,178,3168xm124,3168c,685,,685,,685,,3168,,3168,,3168r124,xe" fillcolor="#0a3951" stroked="f" strokecolor="#212120">
            <v:fill color2="#167baf" rotate="t" angle="90" focus="100%" type="gradient"/>
            <v:shadow color="#8c8682"/>
            <v:path arrowok="t" o:connecttype="custom" o:connectlocs="621665,20116800;433070,20116800;0,4349750;0,0;1459865,0;621665,20116800;433070,20116800;0,4349750;0,20116800;433070,20116800" o:connectangles="0,0,0,0,0,0,0,0,0,0"/>
            <o:lock v:ext="edit" verticies="t"/>
            <w10:wrap anchorx="page" anchory="page"/>
          </v:shape>
        </w:pict>
      </w:r>
      <w:r w:rsidRPr="00764C9F">
        <w:rPr>
          <w:noProof/>
        </w:rPr>
        <w:pict>
          <v:shape id="Freeform 43" o:spid="_x0000_s1062" style="position:absolute;margin-left:594pt;margin-top:0;width:320.75pt;height:22in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81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" path="m1181,c94,,94,,94,,148,391,323,1904,,3168v1181,,1181,,1181,l1181,xe" fillcolor="#767676" stroked="f" strokecolor="#212120">
            <v:fill color2="#373737" rotate="t" angle="90" focus="100%" type="gradient"/>
            <v:shadow color="#8c8682"/>
            <v:path arrowok="t" o:connecttype="custom" o:connectlocs="4073525,0;324226,0;0,20116800;4073525,20116800;4073525,0" o:connectangles="0,0,0,0,0"/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31" o:spid="_x0000_s1061" type="#_x0000_t202" style="position:absolute;margin-left:1143.85pt;margin-top:472.5pt;width:54pt;height:58.5pt;z-index:251652096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" filled="f" fillcolor="#fffffe" stroked="f" strokecolor="#212120" insetpen="t">
            <v:textbox inset="2.88pt,2.88pt,2.88pt,2.88pt">
              <w:txbxContent>
                <w:p w:rsidR="00195ED9" w:rsidRDefault="00195ED9" w:rsidP="00195ED9">
                  <w:pPr>
                    <w:widowControl w:val="0"/>
                    <w:spacing w:line="240" w:lineRule="exact"/>
                    <w:jc w:val="right"/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  <w:t>consulting</w:t>
                  </w:r>
                  <w:proofErr w:type="gramEnd"/>
                </w:p>
                <w:p w:rsidR="00195ED9" w:rsidRDefault="00195ED9" w:rsidP="00195ED9">
                  <w:pPr>
                    <w:widowControl w:val="0"/>
                    <w:spacing w:line="240" w:lineRule="exact"/>
                    <w:jc w:val="right"/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  <w:t>sales</w:t>
                  </w:r>
                  <w:proofErr w:type="gramEnd"/>
                  <w:r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  <w:t xml:space="preserve"> </w:t>
                  </w:r>
                </w:p>
                <w:p w:rsidR="00195ED9" w:rsidRDefault="00195ED9" w:rsidP="00195ED9">
                  <w:pPr>
                    <w:widowControl w:val="0"/>
                    <w:spacing w:line="240" w:lineRule="exact"/>
                    <w:jc w:val="right"/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  <w:t>staffing</w:t>
                  </w:r>
                  <w:proofErr w:type="gramEnd"/>
                </w:p>
                <w:p w:rsidR="00195ED9" w:rsidRDefault="00195ED9" w:rsidP="00195ED9">
                  <w:pPr>
                    <w:widowControl w:val="0"/>
                    <w:spacing w:line="240" w:lineRule="exact"/>
                    <w:jc w:val="right"/>
                    <w:rPr>
                      <w:rFonts w:ascii="Arial" w:hAnsi="Arial" w:cs="Arial"/>
                      <w:color w:val="2E3640"/>
                      <w:w w:val="90"/>
                      <w:sz w:val="16"/>
                      <w:szCs w:val="1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2E3640"/>
                      <w:spacing w:val="20"/>
                      <w:w w:val="90"/>
                      <w:sz w:val="16"/>
                      <w:szCs w:val="16"/>
                    </w:rPr>
                    <w:t>support</w:t>
                  </w:r>
                  <w:proofErr w:type="gramEnd"/>
                </w:p>
              </w:txbxContent>
            </v:textbox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group id="Group 40" o:spid="_x0000_s1055" style="position:absolute;margin-left:1076.6pt;margin-top:18pt;width:107.85pt;height:756pt;z-index:251651072;mso-position-horizontal-relative:page;mso-position-vertical-relative:page" coordorigin="21532,360" coordsize="2157,15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">
            <v:shape id="Freeform 26" o:spid="_x0000_s1060" style="position:absolute;left:21532;top:360;width:1855;height:15120;visibility:visible;mso-wrap-style:square;v-text-anchor:top" coordsize="387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da3b4A&#10;AADcAAAADwAAAGRycy9kb3ducmV2LnhtbERPTYvCMBC9C/6HMMLeNNFdZKlNRUTBq93CXsdmbIvN&#10;pDZR6783wsLe5vE+J10PthV36n3jWMN8pkAQl840XGkofvbTbxA+IBtsHZOGJ3lYZ+NRiolxDz7S&#10;PQ+ViCHsE9RQh9AlUvqyJot+5jriyJ1dbzFE2FfS9PiI4baVC6WW0mLDsaHGjrY1lZf8ZjX8Vubk&#10;lwrDl3RFborzLp9fd1p/TIbNCkSgIfyL/9wHE+erT3g/Ey+Q2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xHWt2+AAAA3AAAAA8AAAAAAAAAAAAAAAAAmAIAAGRycy9kb3ducmV2&#10;LnhtbFBLBQYAAAAABAAEAPUAAACDAwAAAAA=&#10;" path="m101,c387,1404,122,2697,,3172e" filled="f" fillcolor="#fffffe" strokecolor="#fffffe" strokeweight=".5pt">
              <v:stroke joinstyle="miter"/>
              <v:shadow color="#8c8682"/>
              <v:path arrowok="t" o:connecttype="custom" o:connectlocs="484,0;0,15120" o:connectangles="0,0"/>
            </v:shape>
            <v:shape id="Freeform 27" o:spid="_x0000_s1059" style="position:absolute;left:21887;top:360;width:1600;height:15120;visibility:visible;mso-wrap-style:square;v-text-anchor:top" coordsize="334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yCO8QA&#10;AADcAAAADwAAAGRycy9kb3ducmV2LnhtbERPTWvCQBC9C/6HZYTedKMVldRVJCC0B7GmVXqcZqdJ&#10;MDsbs6vGf+8KBW/zeJ8zX7amEhdqXGlZwXAQgSDOrC45V/D9te7PQDiPrLGyTApu5GC56HbmGGt7&#10;5R1dUp+LEMIuRgWF93UspcsKMugGtiYO3J9tDPoAm1zqBq8h3FRyFEUTabDk0FBgTUlB2TE9GwUf&#10;8jaZ7rfp7HWVnNrfzc/nYZTkSr302tUbCE+tf4r/3e86zI/G8HgmX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0MgjvEAAAA3AAAAA8AAAAAAAAAAAAAAAAAmAIAAGRycy9k&#10;b3ducmV2LnhtbFBLBQYAAAAABAAEAPUAAACJAwAAAAA=&#10;" path="m,c334,1375,126,2664,16,3172e" filled="f" fillcolor="#fffffe" strokecolor="#fffffe" strokeweight=".5pt">
              <v:stroke joinstyle="miter"/>
              <v:shadow color="#8c8682"/>
              <v:path arrowok="t" o:connecttype="custom" o:connectlocs="0,0;77,15120" o:connectangles="0,0"/>
            </v:shape>
            <v:shape id="Freeform 28" o:spid="_x0000_s1058" style="position:absolute;left:22064;top:360;width:1625;height:15120;visibility:visible;mso-wrap-style:square;v-text-anchor:top" coordsize="339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0r/MEA&#10;AADcAAAADwAAAGRycy9kb3ducmV2LnhtbERPTWsCMRC9F/ofwhS8FE3UVmQ1ShEUr25rz+Nm3Cxu&#10;JttN1NVfbwqF3ubxPme+7FwtLtSGyrOG4UCBIC68qbjU8PW57k9BhIhssPZMGm4UYLl4fppjZvyV&#10;d3TJYylSCIcMNdgYm0zKUFhyGAa+IU7c0bcOY4JtKU2L1xTuajlSaiIdVpwaLDa0slSc8rPTsN+/&#10;juX3jzqMrXkr1IHiJr8brXsv3ccMRKQu/ov/3FuT5qt3+H0mXSA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5dK/zBAAAA3AAAAA8AAAAAAAAAAAAAAAAAmAIAAGRycy9kb3du&#10;cmV2LnhtbFBLBQYAAAAABAAEAPUAAACGAwAAAAA=&#10;" path="m21,c339,1377,116,2664,,3172e" filled="f" fillcolor="#fffffe" strokecolor="#efb32f" strokeweight=".5pt">
              <v:stroke joinstyle="miter"/>
              <v:shadow color="#8c8682"/>
              <v:path arrowok="t" o:connecttype="custom" o:connectlocs="101,0;0,15120" o:connectangles="0,0"/>
            </v:shape>
            <v:shape id="Freeform 29" o:spid="_x0000_s1057" style="position:absolute;left:21863;top:360;width:1644;height:15120;visibility:visible;mso-wrap-style:square;v-text-anchor:top" coordsize="343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+VIMMA&#10;AADcAAAADwAAAGRycy9kb3ducmV2LnhtbERP3WrCMBS+H+wdwhnsbqYT3EY1Sp2OieDE6gMcm7Om&#10;rDmpTaz17c1gsLvz8f2eyay3teio9ZVjBc+DBARx4XTFpYLD/uPpDYQPyBprx6TgSh5m0/u7Caba&#10;XXhHXR5KEUPYp6jAhNCkUvrCkEU/cA1x5L5dazFE2JZSt3iJ4baWwyR5kRYrjg0GG3o3VPzkZ6tg&#10;fRyZZbEZossWeXb62s7P3edcqceHPhuDCNSHf/Gfe6Xj/OQVfp+JF8jp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+VIMMAAADcAAAADwAAAAAAAAAAAAAAAACYAgAAZHJzL2Rv&#10;d25yZXYueG1sUEsFBgAAAAAEAAQA9QAAAIgDAAAAAA==&#10;" path="m28,c343,1379,117,2666,,3172e" filled="f" fillcolor="#fffffe" strokecolor="#fffffe" strokeweight=".5pt">
              <v:stroke joinstyle="miter"/>
              <v:shadow color="#8c8682"/>
              <v:path arrowok="t" o:connecttype="custom" o:connectlocs="134,0;0,15120" o:connectangles="0,0"/>
            </v:shape>
            <v:shape id="Freeform 30" o:spid="_x0000_s1056" style="position:absolute;left:21704;top:360;width:1620;height:15120;visibility:visible;mso-wrap-style:square;v-text-anchor:top" coordsize="338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r2b8MA&#10;AADcAAAADwAAAGRycy9kb3ducmV2LnhtbESPQW/CMAyF75P2HyJP2m0k4wBTR6gQ0gBtJ6A/wGq8&#10;ttA4VRJK9+/nw6TdbL3n9z6vysn3aqSYusAWXmcGFHEdXMeNher88fIGKmVkh31gsvBDCcr148MK&#10;CxfufKTxlBslIZwKtNDmPBRap7olj2kWBmLRvkP0mGWNjXYR7xLuez03ZqE9diwNLQ60bam+nm7e&#10;wufBLHlJVbxhOu62u3q/uXztrX1+mjbvoDJN+d/8d31wgm+EVp6RCf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r2b8MAAADcAAAADwAAAAAAAAAAAAAAAACYAgAAZHJzL2Rv&#10;d25yZXYueG1sUEsFBgAAAAAEAAQA9QAAAIgDAAAAAA==&#10;" path="m20,c338,1378,116,2664,,3172e" filled="f" fillcolor="#fffffe" strokecolor="#efb32f" strokeweight=".5pt">
              <v:stroke joinstyle="miter"/>
              <v:shadow color="#8c8682"/>
              <v:path arrowok="t" o:connecttype="custom" o:connectlocs="96,0;0,15120" o:connectangles="0,0"/>
            </v:shape>
            <w10:wrap anchorx="page" anchory="page"/>
          </v:group>
        </w:pict>
      </w:r>
      <w:r w:rsidRPr="00764C9F">
        <w:rPr>
          <w:noProof/>
          <w:color w:val="auto"/>
          <w:kern w:val="0"/>
          <w:sz w:val="24"/>
          <w:szCs w:val="24"/>
        </w:rPr>
        <w:pict>
          <v:shape id="Freeform 25" o:spid="_x0000_s1054" style="position:absolute;margin-left:1082.75pt;margin-top:18pt;width:123.25pt;height:756pt;z-index: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2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" path="m502,c93,,93,,93,,146,383,323,1900,,3168v502,,502,,502,l502,xe" fillcolor="#efb32f" stroked="f" strokecolor="#212120">
            <v:fill color2="#ef792f" rotate="t" angle="90" focus="100%" type="gradient"/>
            <v:shadow color="#8c8682"/>
            <v:path arrowok="t" o:connecttype="custom" o:connectlocs="1565275,0;289981,0;0,9601200;1565275,9601200;1565275,0" o:connectangles="0,0,0,0,0"/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shape id="Text Box 24" o:spid="_x0000_s1053" type="#_x0000_t202" style="position:absolute;margin-left:980.1pt;margin-top:461pt;width:139.5pt;height:40.5pt;z-index:251649024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" filled="f" fillcolor="#fffffe" stroked="f" strokecolor="#212120" insetpen="t">
            <v:textbox inset="2.88pt,2.88pt,2.88pt,2.88pt">
              <w:txbxContent>
                <w:p w:rsidR="00195ED9" w:rsidRDefault="00195ED9" w:rsidP="00195ED9">
                  <w:pPr>
                    <w:widowControl w:val="0"/>
                    <w:spacing w:line="500" w:lineRule="exact"/>
                    <w:rPr>
                      <w:rFonts w:ascii="Arial" w:hAnsi="Arial" w:cs="Arial"/>
                      <w:color w:val="FFFFFE"/>
                      <w:w w:val="90"/>
                      <w:sz w:val="46"/>
                      <w:szCs w:val="4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FFFFFE"/>
                      <w:w w:val="90"/>
                      <w:sz w:val="46"/>
                      <w:szCs w:val="46"/>
                    </w:rPr>
                    <w:t>simplifying</w:t>
                  </w:r>
                  <w:proofErr w:type="gramEnd"/>
                  <w:r>
                    <w:rPr>
                      <w:rFonts w:ascii="Arial" w:hAnsi="Arial" w:cs="Arial"/>
                      <w:color w:val="FFFFFE"/>
                      <w:w w:val="90"/>
                      <w:sz w:val="46"/>
                      <w:szCs w:val="46"/>
                    </w:rPr>
                    <w:t xml:space="preserve"> </w:t>
                  </w:r>
                  <w:r>
                    <w:rPr>
                      <w:rFonts w:ascii="Arial" w:hAnsi="Arial" w:cs="Arial"/>
                      <w:b/>
                      <w:bCs/>
                      <w:color w:val="EF792F"/>
                      <w:w w:val="90"/>
                      <w:sz w:val="46"/>
                      <w:szCs w:val="46"/>
                    </w:rPr>
                    <w:t>IT</w:t>
                  </w:r>
                </w:p>
              </w:txbxContent>
            </v:textbox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shape id="Text Box 13" o:spid="_x0000_s1052" type="#_x0000_t202" style="position:absolute;margin-left:1016.35pt;margin-top:113.5pt;width:58.5pt;height:22.5pt;z-index:251648000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" filled="f" fillcolor="#fffffe" stroked="f" strokecolor="#212120" insetpen="t">
            <v:textbox inset="2.88pt,2.88pt,2.88pt,2.88pt">
              <w:txbxContent>
                <w:p w:rsidR="00195ED9" w:rsidRDefault="00195ED9" w:rsidP="00195ED9">
                  <w:pPr>
                    <w:widowControl w:val="0"/>
                    <w:spacing w:line="220" w:lineRule="exact"/>
                    <w:rPr>
                      <w:rFonts w:ascii="Arial" w:hAnsi="Arial" w:cs="Arial"/>
                      <w:color w:val="EF792F"/>
                      <w:w w:val="90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EF792F"/>
                      <w:spacing w:val="20"/>
                      <w:w w:val="90"/>
                      <w:sz w:val="18"/>
                      <w:szCs w:val="18"/>
                    </w:rPr>
                    <w:t>consulting</w:t>
                  </w:r>
                  <w:proofErr w:type="gramEnd"/>
                </w:p>
              </w:txbxContent>
            </v:textbox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shape id="Text Box 12" o:spid="_x0000_s1051" type="#_x0000_t202" style="position:absolute;margin-left:983.65pt;margin-top:95.25pt;width:112.5pt;height:31.5pt;z-index:251646976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" filled="f" fillcolor="#fffffe" stroked="f" strokecolor="#212120" insetpen="t">
            <v:textbox inset="2.88pt,2.88pt,2.88pt,2.88pt">
              <w:txbxContent>
                <w:p w:rsidR="00195ED9" w:rsidRDefault="00195ED9" w:rsidP="00195ED9">
                  <w:pPr>
                    <w:widowControl w:val="0"/>
                    <w:spacing w:line="400" w:lineRule="exact"/>
                    <w:rPr>
                      <w:rFonts w:ascii="Arial" w:hAnsi="Arial" w:cs="Arial"/>
                      <w:color w:val="2E3640"/>
                      <w:w w:val="90"/>
                      <w:sz w:val="36"/>
                      <w:szCs w:val="36"/>
                    </w:rPr>
                  </w:pPr>
                  <w:proofErr w:type="gramStart"/>
                  <w:r>
                    <w:rPr>
                      <w:rFonts w:ascii="Arial" w:hAnsi="Arial" w:cs="Arial"/>
                      <w:color w:val="2E3640"/>
                      <w:spacing w:val="40"/>
                      <w:w w:val="90"/>
                      <w:sz w:val="36"/>
                      <w:szCs w:val="36"/>
                    </w:rPr>
                    <w:t>technology</w:t>
                  </w:r>
                  <w:proofErr w:type="gramEnd"/>
                </w:p>
              </w:txbxContent>
            </v:textbox>
            <w10:wrap anchorx="page" anchory="page"/>
          </v:shape>
        </w:pict>
      </w:r>
      <w:r w:rsidRPr="00764C9F">
        <w:rPr>
          <w:noProof/>
          <w:color w:val="auto"/>
          <w:kern w:val="0"/>
          <w:sz w:val="24"/>
          <w:szCs w:val="24"/>
        </w:rPr>
        <w:pict>
          <v:group id="Group 5" o:spid="_x0000_s1045" style="position:absolute;margin-left:942.25pt;margin-top:88.6pt;width:35.45pt;height:38.35pt;z-index:251645952;mso-position-horizontal-relative:page;mso-position-vertical-relative:page" coordorigin="1143795,1062809" coordsize="4500,4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">
            <v:shape id="Freeform 6" o:spid="_x0000_s1050" style="position:absolute;left:1143982;top:1064609;width:4313;height:3075;visibility:visible;mso-wrap-style:square;v-text-anchor:top" coordsize="115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VWS8EA&#10;AADbAAAADwAAAGRycy9kb3ducmV2LnhtbERPTYvCMBC9C/6HMAt7kTW1FVmqUVRc8OLBKp6HZmzL&#10;NpPSxLa7v94cBI+P973aDKYWHbWusqxgNo1AEOdWV1wouF5+vr5BOI+ssbZMCv7IwWY9Hq0w1bbn&#10;M3WZL0QIYZeigtL7JpXS5SUZdFPbEAfubluDPsC2kLrFPoSbWsZRtJAGKw4NJTa0Lyn/zR5Gwf/R&#10;nOLbqYl2/fYwSc4Jd/M8UerzY9guQXga/Fv8ch+1gjiMDV/CD5Dr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VVkvBAAAA2wAAAA8AAAAAAAAAAAAAAAAAmAIAAGRycy9kb3du&#10;cmV2LnhtbFBLBQYAAAAABAAEAPUAAACGAwAAAAA=&#10;" path="m101,37c84,64,49,71,23,54,12,47,4,36,,24,2,40,11,56,26,65,52,82,87,75,103,48,113,34,115,16,110,v1,13,-2,26,-9,37xe" fillcolor="#e33830" stroked="f" strokecolor="#212120">
              <v:fill color2="#efb32f" rotate="t" angle="45" focus="100%" type="gradient"/>
              <v:shadow color="#8c8682"/>
              <v:path arrowok="t" o:connecttype="custom" o:connectlocs="378750,138750;86250,202500;0,90000;97500,243750;386250,180000;412500,0;378750,138750" o:connectangles="0,0,0,0,0,0,0"/>
            </v:shape>
            <v:shape id="Freeform 7" o:spid="_x0000_s1049" style="position:absolute;left:1143795;top:1063559;width:4087;height:3638;visibility:visible;mso-wrap-style:square;v-text-anchor:top" coordsize="109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i6A8MA&#10;AADbAAAADwAAAGRycy9kb3ducmV2LnhtbESPQWvCQBSE70L/w/IKvemmAUuMrqEUgi0FwbR4fmSf&#10;2djs25jdavrvu4LgcZiZb5hVMdpOnGnwrWMFz7MEBHHtdMuNgu+vcpqB8AFZY+eYFPyRh2L9MFlh&#10;rt2Fd3SuQiMihH2OCkwIfS6lrw1Z9DPXE0fv4AaLIcqhkXrAS4TbTqZJ8iItthwXDPb0Zqj+qX6t&#10;gu2HMVlS0rzap9li7j5P1XGDSj09jq9LEIHGcA/f2u9aQbqA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i6A8MAAADbAAAADwAAAAAAAAAAAAAAAACYAgAAZHJzL2Rv&#10;d25yZXYueG1sUEsFBgAAAAAEAAQA9QAAAIgDAAAAAA==&#10;" path="m77,81c46,88,16,68,10,38,7,25,9,12,15,,5,13,,30,4,47v6,31,36,50,67,44c88,87,102,76,109,61,101,71,90,78,77,81xe" fillcolor="#e33830" stroked="f" strokecolor="#212120">
              <v:fill color2="#efb32f" rotate="t" angle="45" focus="100%" type="gradient"/>
              <v:shadow color="#8c8682"/>
              <v:path arrowok="t" o:connecttype="custom" o:connectlocs="288750,303750;37500,142500;56250,0;15000,176250;266250,341250;408750,228750;288750,303750" o:connectangles="0,0,0,0,0,0,0"/>
            </v:shape>
            <v:shape id="Freeform 8" o:spid="_x0000_s1048" style="position:absolute;left:1144207;top:1062959;width:2363;height:3338;visibility:visible;mso-wrap-style:square;v-text-anchor:top" coordsize="63,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nrfcAA&#10;AADbAAAADwAAAGRycy9kb3ducmV2LnhtbERPTYvCMBC9C/6HMII3TV2XItUoIqzoaddaD96GZmyL&#10;zaQ00db99ZvDgsfH+15telOLJ7WusqxgNo1AEOdWV1woyM5fkwUI55E11pZJwYscbNbDwQoTbTs+&#10;0TP1hQgh7BJUUHrfJFK6vCSDbmob4sDdbGvQB9gWUrfYhXBTy48oiqXBikNDiQ3tSsrv6cMo+PnN&#10;r7jHz/gVd/I4P/Yyyy7fSo1H/XYJwlPv3+J/90ErmIf14Uv4AXL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tnrfcAAAADbAAAADwAAAAAAAAAAAAAAAACYAgAAZHJzL2Rvd25y&#10;ZXYueG1sUEsFBgAAAAAEAAQA9QAAAIUDAAAAAA==&#10;" path="m34,78c14,65,8,38,21,18,27,9,35,3,45,,32,1,20,8,13,20,,40,5,67,26,80v11,8,25,9,37,5c53,86,43,84,34,78xe" fillcolor="#ef792f" stroked="f" strokecolor="#212120">
              <v:fill color2="#e33830" rotate="t" angle="135" focus="100%" type="gradient"/>
              <v:shadow color="#8c8682"/>
              <v:path arrowok="t" o:connecttype="custom" o:connectlocs="127500,292500;78750,67500;168750,0;48750,75000;97500,300000;236250,318750;127500,292500" o:connectangles="0,0,0,0,0,0,0"/>
            </v:shape>
            <v:shape id="Freeform 9" o:spid="_x0000_s1047" style="position:absolute;left:1144582;top:1062809;width:2813;height:3188;visibility:visible;mso-wrap-style:square;v-text-anchor:top" coordsize="75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OXtcQA&#10;AADbAAAADwAAAGRycy9kb3ducmV2LnhtbESPQWsCMRSE70L/Q3gFb5rdCiJbo1ipqIiItpfeHsnr&#10;7tLNS9ikuv57Iwgeh5n5hpnOO9uIM7WhdqwgH2YgiLUzNZcKvr9WgwmIEJENNo5JwZUCzGcvvSkW&#10;xl34SOdTLEWCcChQQRWjL6QMuiKLYeg8cfJ+XWsxJtmW0rR4SXDbyLcsG0uLNaeFCj0tK9J/p3+r&#10;4GNtmszr1XJ71Yf8c7/5qXcLr1T/tVu8g4jUxWf40d4YBaMc7l/SD5Cz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Dl7XEAAAA2wAAAA8AAAAAAAAAAAAAAAAAmAIAAGRycy9k&#10;b3ducmV2LnhtbFBLBQYAAAAABAAEAPUAAACJAwAAAAA=&#10;" path="m12,60c7,36,22,13,46,7v10,-2,20,,29,4c65,3,52,,38,3,15,8,,31,5,55,8,68,16,79,28,85,20,79,14,70,12,60xe" fillcolor="#ef792f" stroked="f" strokecolor="#212120">
              <v:fill color2="#e33830" rotate="t" angle="135" focus="100%" type="gradient"/>
              <v:shadow color="#8c8682"/>
              <v:path arrowok="t" o:connecttype="custom" o:connectlocs="45000,225000;172500,26250;281250,41250;142500,11250;18750,206250;105000,318750;45000,225000" o:connectangles="0,0,0,0,0,0,0"/>
            </v:shape>
            <v:shape id="Freeform 10" o:spid="_x0000_s1046" style="position:absolute;left:1145257;top:1063447;width:1875;height:2250;visibility:visible;mso-wrap-style:square;v-text-anchor:top" coordsize="5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8jusQA&#10;AADbAAAADwAAAGRycy9kb3ducmV2LnhtbESPQWvCQBSE7wX/w/IEL0U36SG0qauUFosKHmoUr4/s&#10;axKafRuyT43/3i0Uehxm5htmvhxcqy7Uh8azgXSWgCIuvW24MnAoVtNnUEGQLbaeycCNAiwXo4c5&#10;5tZf+Ysue6lUhHDI0UAt0uVah7Imh2HmO+LoffveoUTZV9r2eI1w1+qnJMm0w4bjQo0dvddU/uzP&#10;zkDycSp2n4PY7Fg8pmGz3aUkYsxkPLy9ghIa5D/8115bAy8Z/H6JP0A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fI7rEAAAA2wAAAA8AAAAAAAAAAAAAAAAAmAIAAGRycy9k&#10;b3ducmV2LnhtbFBLBQYAAAAABAAEAPUAAACJAwAAAAA=&#10;" path="m10,43c5,27,14,10,30,5,37,3,44,4,50,6,43,1,34,,25,3,9,8,,25,5,41v3,9,9,15,17,19c17,56,12,50,10,43xe" fillcolor="#efb32f" stroked="f" strokecolor="#212120">
              <v:fill color2="#e33830" rotate="t" angle="135" focus="100%" type="gradient"/>
              <v:shadow color="#8c8682"/>
              <v:path arrowok="t" o:connecttype="custom" o:connectlocs="37500,161250;112500,18750;187500,22500;93750,11250;18750,153750;82500,225000;37500,161250" o:connectangles="0,0,0,0,0,0,0"/>
            </v:shape>
            <v:shape id="Freeform 11" o:spid="_x0000_s1032" style="position:absolute;left:1145520;top:1063447;width:2287;height:1725;visibility:visible;mso-wrap-style:square;v-text-anchor:top" coordsize="61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ZHjcYA&#10;AADbAAAADwAAAGRycy9kb3ducmV2LnhtbESPzW7CMBCE75X6DtYicSsOHGhJY1CKQK0KB37yAKt4&#10;G6eN11FsIPTpa6RKHEcz840mW/S2EWfqfO1YwXiUgCAuna65UlAc108vIHxA1tg4JgVX8rCYPz5k&#10;mGp34T2dD6ESEcI+RQUmhDaV0peGLPqRa4mj9+U6iyHKrpK6w0uE20ZOkmQqLdYcFwy2tDRU/hxO&#10;VsGn33wfV7utq97rlbm+/ea7Yp8rNRz0+SuIQH24h//bH1rB7BluX+IP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JZHjcYAAADbAAAADwAAAAAAAAAAAAAAAACYAgAAZHJz&#10;L2Rvd25yZXYueG1sUEsFBgAAAAAEAAQA9QAAAIsDAAAAAA==&#10;" path="m7,26c14,11,33,5,48,13v6,4,11,9,13,15c60,20,54,12,46,7,31,,13,5,5,20,,29,,38,4,46,2,40,3,32,7,26xe" fillcolor="#efb32f" stroked="f" strokecolor="#212120">
              <v:fill color2="#e33830" rotate="t" angle="135" focus="100%" type="gradient"/>
              <v:shadow color="#8c8682"/>
              <v:path arrowok="t" o:connecttype="custom" o:connectlocs="26250,97500;180000,48750;228750,105000;172500,26250;18750,75000;15000,172500;26250,97500" o:connectangles="0,0,0,0,0,0,0"/>
            </v:shape>
            <w10:wrap anchorx="page" anchory="page"/>
          </v:group>
        </w:pict>
      </w:r>
    </w:p>
    <w:p w:rsidR="005F70E4" w:rsidRDefault="00764C9F">
      <w:r w:rsidRPr="00764C9F">
        <w:rPr>
          <w:noProof/>
        </w:rPr>
        <w:pict>
          <v:shape id="Text Box 2" o:spid="_x0000_s1044" type="#_x0000_t202" style="position:absolute;margin-left:82.85pt;margin-top:546.5pt;width:425.25pt;height:866.55pt;z-index:251671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" filled="f" stroked="f">
            <v:textbox>
              <w:txbxContent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Advanced Threat Detection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internal IDS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data leakage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botnet detection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worm detection</w:t>
                  </w: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Network Visibility and Security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communication monitoring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data leakage</w:t>
                  </w: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Compliance 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(HIPAA, PCI, FISCA, SCADA, ITSG-33)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proofErr w:type="spellStart"/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QoS</w:t>
                  </w:r>
                  <w:proofErr w:type="spellEnd"/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 monitoring</w:t>
                  </w: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</w:p>
                <w:p w:rsidR="00460879" w:rsidRPr="003B7CE9" w:rsidRDefault="00460879" w:rsidP="00460879">
                  <w:pPr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Network Troubleshooting and Planning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  <w:t>enterprise-wide view of network traffic usage</w:t>
                  </w:r>
                </w:p>
                <w:p w:rsidR="00460879" w:rsidRPr="003B7CE9" w:rsidRDefault="00460879" w:rsidP="00460879">
                  <w:pPr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  <w:t>planning for capacity upgrades</w:t>
                  </w:r>
                  <w:r w:rsidR="0092210B"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  <w:t xml:space="preserve"> and elimination of bottlenecks</w:t>
                  </w:r>
                </w:p>
                <w:p w:rsidR="00460879" w:rsidRPr="003B7CE9" w:rsidRDefault="00460879" w:rsidP="00460879">
                  <w:pPr>
                    <w:pStyle w:val="ListParagraph"/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</w:p>
                <w:p w:rsidR="00460879" w:rsidRPr="003B7CE9" w:rsidRDefault="00460879" w:rsidP="00460879">
                  <w:pPr>
                    <w:pStyle w:val="ListParagraph"/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Forensics and Investigations</w:t>
                  </w:r>
                </w:p>
                <w:p w:rsidR="00460879" w:rsidRPr="003B7CE9" w:rsidRDefault="009C61F5" w:rsidP="00460879">
                  <w:pPr>
                    <w:pStyle w:val="ListParagraph"/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</w:pPr>
                  <w:r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c</w:t>
                  </w:r>
                  <w:r w:rsidR="00460879"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ontinuous</w:t>
                  </w:r>
                  <w:r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,</w:t>
                  </w:r>
                  <w:r w:rsidR="00460879"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 flow-based information </w:t>
                  </w:r>
                </w:p>
                <w:p w:rsidR="00460879" w:rsidRPr="003B7CE9" w:rsidRDefault="00710B0A" w:rsidP="00460879">
                  <w:pPr>
                    <w:pStyle w:val="ListParagraph"/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  <w:r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attack </w:t>
                  </w:r>
                  <w:r w:rsidR="00460879"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history </w:t>
                  </w:r>
                  <w:r w:rsidR="006E6918"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reconstructi</w:t>
                  </w:r>
                  <w:r w:rsidR="006E6918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on</w:t>
                  </w:r>
                </w:p>
                <w:p w:rsidR="00460879" w:rsidRPr="003B7CE9" w:rsidRDefault="00460879" w:rsidP="00460879">
                  <w:pPr>
                    <w:pStyle w:val="ListParagraph"/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report</w:t>
                  </w:r>
                  <w:r w:rsidR="006E6918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ing</w:t>
                  </w: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 on one</w:t>
                  </w:r>
                  <w:r w:rsidR="000231A0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,</w:t>
                  </w: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 or </w:t>
                  </w:r>
                  <w:r w:rsidR="006E6918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on </w:t>
                  </w:r>
                  <w:r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multiple users </w:t>
                  </w:r>
                </w:p>
                <w:p w:rsidR="00460879" w:rsidRPr="003B7CE9" w:rsidRDefault="00460879" w:rsidP="00460879">
                  <w:pPr>
                    <w:pStyle w:val="ListParagraph"/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3B7CE9" w:rsidRDefault="00460879" w:rsidP="00460879">
                  <w:pPr>
                    <w:pStyle w:val="ListParagraph"/>
                    <w:numPr>
                      <w:ilvl w:val="0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 w:cs="Arial"/>
                      <w:b/>
                      <w:color w:val="595959" w:themeColor="text1" w:themeTint="A6"/>
                      <w:sz w:val="32"/>
                      <w:szCs w:val="32"/>
                    </w:rPr>
                  </w:pPr>
                  <w:r w:rsidRPr="003B7CE9">
                    <w:rPr>
                      <w:rFonts w:asciiTheme="minorHAnsi" w:hAnsiTheme="minorHAnsi" w:cs="Arial"/>
                      <w:b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Industry</w:t>
                  </w:r>
                </w:p>
                <w:p w:rsidR="00460879" w:rsidRPr="003B7CE9" w:rsidRDefault="000A0052" w:rsidP="00B50EA2">
                  <w:pPr>
                    <w:pStyle w:val="ListParagraph"/>
                    <w:numPr>
                      <w:ilvl w:val="1"/>
                      <w:numId w:val="1"/>
                    </w:numPr>
                    <w:spacing w:before="100" w:beforeAutospacing="1" w:after="100" w:afterAutospacing="1"/>
                    <w:rPr>
                      <w:rFonts w:asciiTheme="minorHAnsi" w:hAnsiTheme="minorHAnsi"/>
                      <w:sz w:val="32"/>
                      <w:szCs w:val="32"/>
                    </w:rPr>
                  </w:pPr>
                  <w:r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continuous i</w:t>
                  </w:r>
                  <w:r w:rsidR="008E677D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 xml:space="preserve">ndustrial </w:t>
                  </w:r>
                  <w:r w:rsidR="006E6918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p</w:t>
                  </w:r>
                  <w:r w:rsidR="00460879" w:rsidRPr="003B7CE9"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roc</w:t>
                  </w:r>
                  <w:r>
                    <w:rPr>
                      <w:rFonts w:asciiTheme="minorHAnsi" w:hAnsiTheme="minorHAnsi" w:cs="Arial"/>
                      <w:color w:val="595959" w:themeColor="text1" w:themeTint="A6"/>
                      <w:kern w:val="0"/>
                      <w:sz w:val="32"/>
                      <w:szCs w:val="32"/>
                      <w:lang w:eastAsia="en-CA"/>
                    </w:rPr>
                    <w:t>ess monitoring</w:t>
                  </w:r>
                </w:p>
                <w:p w:rsidR="00B50EA2" w:rsidRDefault="00B50EA2" w:rsidP="00B50EA2">
                  <w:pPr>
                    <w:spacing w:before="100" w:beforeAutospacing="1" w:after="100" w:afterAutospacing="1"/>
                    <w:rPr>
                      <w:rFonts w:ascii="Rockwell" w:hAnsi="Rockwell"/>
                      <w:sz w:val="32"/>
                      <w:szCs w:val="32"/>
                    </w:rPr>
                  </w:pPr>
                </w:p>
                <w:p w:rsidR="00B50EA2" w:rsidRDefault="006871CF" w:rsidP="001C7822">
                  <w:pPr>
                    <w:spacing w:before="100" w:beforeAutospacing="1" w:after="100" w:afterAutospacing="1"/>
                    <w:ind w:left="-426"/>
                    <w:rPr>
                      <w:rFonts w:ascii="Rockwell" w:hAnsi="Rockwell"/>
                      <w:sz w:val="32"/>
                      <w:szCs w:val="32"/>
                    </w:rPr>
                  </w:pPr>
                  <w:r>
                    <w:rPr>
                      <w:rFonts w:ascii="Rockwell" w:hAnsi="Rockwell"/>
                      <w:noProof/>
                      <w:sz w:val="32"/>
                      <w:szCs w:val="32"/>
                      <w:lang w:val="en-CA" w:eastAsia="en-CA"/>
                    </w:rPr>
                    <w:drawing>
                      <wp:inline distT="0" distB="0" distL="0" distR="0">
                        <wp:extent cx="5026025" cy="3769519"/>
                        <wp:effectExtent l="19050" t="0" r="3175" b="0"/>
                        <wp:docPr id="7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29915" cy="377243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50EA2" w:rsidRPr="00B50EA2" w:rsidRDefault="00B50EA2" w:rsidP="00B50EA2">
                  <w:pPr>
                    <w:spacing w:before="100" w:beforeAutospacing="1" w:after="100" w:afterAutospacing="1"/>
                    <w:rPr>
                      <w:rFonts w:ascii="Rockwell" w:hAnsi="Rockwell"/>
                      <w:sz w:val="32"/>
                      <w:szCs w:val="32"/>
                    </w:rPr>
                  </w:pPr>
                </w:p>
                <w:p w:rsidR="00B50EA2" w:rsidRPr="00B50EA2" w:rsidRDefault="00B50EA2" w:rsidP="00BF4376">
                  <w:pPr>
                    <w:spacing w:before="100" w:beforeAutospacing="1" w:after="100" w:afterAutospacing="1"/>
                    <w:ind w:left="810"/>
                    <w:rPr>
                      <w:rFonts w:ascii="Rockwell" w:hAnsi="Rockwell"/>
                      <w:sz w:val="32"/>
                      <w:szCs w:val="32"/>
                    </w:rPr>
                  </w:pPr>
                </w:p>
              </w:txbxContent>
            </v:textbox>
          </v:shape>
        </w:pict>
      </w:r>
      <w:r w:rsidRPr="00764C9F">
        <w:rPr>
          <w:noProof/>
        </w:rPr>
        <w:pict>
          <v:shape id="Text Box 48" o:spid="_x0000_s1034" type="#_x0000_t202" style="position:absolute;margin-left:137.25pt;margin-top:45.55pt;width:477.9pt;height:33.1pt;z-index:251655168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" filled="f" fillcolor="#fffffe" stroked="f" strokecolor="#212120" insetpen="t">
            <v:textbox inset="2.88pt,2.88pt,2.88pt,2.88pt">
              <w:txbxContent>
                <w:p w:rsidR="00DB0C45" w:rsidRPr="000B1793" w:rsidRDefault="00980BB2" w:rsidP="0095628B">
                  <w:pPr>
                    <w:widowControl w:val="0"/>
                    <w:spacing w:line="520" w:lineRule="exact"/>
                    <w:rPr>
                      <w:rFonts w:ascii="Univers 57 Condensed" w:hAnsi="Univers 57 Condensed" w:cs="Arial"/>
                      <w:b/>
                      <w:color w:val="167BAF"/>
                      <w:w w:val="90"/>
                      <w:sz w:val="56"/>
                      <w:szCs w:val="56"/>
                    </w:rPr>
                  </w:pPr>
                  <w:r w:rsidRPr="000B1793">
                    <w:rPr>
                      <w:rFonts w:ascii="Univers 57 Condensed" w:hAnsi="Univers 57 Condensed" w:cs="Arial"/>
                      <w:b/>
                      <w:color w:val="167BAF"/>
                      <w:w w:val="90"/>
                      <w:sz w:val="56"/>
                      <w:szCs w:val="56"/>
                    </w:rPr>
                    <w:t>NEWT – Network Explorer Wire Tap</w:t>
                  </w:r>
                </w:p>
              </w:txbxContent>
            </v:textbox>
            <w10:wrap anchorx="page" anchory="page"/>
          </v:shape>
        </w:pict>
      </w:r>
      <w:r w:rsidRPr="00764C9F">
        <w:rPr>
          <w:noProof/>
        </w:rPr>
        <w:pict>
          <v:shape id="Text Box 96" o:spid="_x0000_s1043" type="#_x0000_t202" style="position:absolute;margin-left:532.5pt;margin-top:1449.5pt;width:155.25pt;height:63pt;z-index:251667968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" filled="f" fillcolor="#fffffe" stroked="f" strokecolor="#212120" insetpen="t">
            <v:textbox inset="2.88pt,2.88pt,2.88pt,2.88pt">
              <w:txbxContent>
                <w:p w:rsidR="00FD63E8" w:rsidRDefault="00550974" w:rsidP="00BE76CD">
                  <w:pPr>
                    <w:widowControl w:val="0"/>
                    <w:spacing w:line="200" w:lineRule="exact"/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</w:pP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255 Centrum Blvd., Suite 102</w:t>
                  </w:r>
                  <w:r w:rsidR="00BE76CD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 </w:t>
                  </w:r>
                </w:p>
                <w:p w:rsidR="00BE76CD" w:rsidRPr="00FD63E8" w:rsidRDefault="00550974" w:rsidP="00BE76CD">
                  <w:pPr>
                    <w:widowControl w:val="0"/>
                    <w:spacing w:line="200" w:lineRule="exact"/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</w:pP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Ottawa, </w:t>
                  </w:r>
                  <w:proofErr w:type="gramStart"/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Ontario  K1E</w:t>
                  </w:r>
                  <w:proofErr w:type="gramEnd"/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 3W3</w:t>
                  </w:r>
                </w:p>
                <w:p w:rsidR="00BE76CD" w:rsidRPr="00FD63E8" w:rsidRDefault="00C14DC6" w:rsidP="00BE76CD">
                  <w:pPr>
                    <w:widowControl w:val="0"/>
                    <w:spacing w:line="200" w:lineRule="exact"/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</w:pP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613</w:t>
                  </w:r>
                  <w:r w:rsidR="00BE76CD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.</w:t>
                  </w: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366</w:t>
                  </w:r>
                  <w:r w:rsidR="00BE76CD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.</w:t>
                  </w: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3055</w:t>
                  </w:r>
                  <w:r w:rsidR="00BE76CD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 ph</w:t>
                  </w:r>
                  <w:r w:rsidR="0095628B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 / fax</w:t>
                  </w:r>
                  <w:r w:rsidR="00BE76CD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 xml:space="preserve">  </w:t>
                  </w:r>
                </w:p>
                <w:p w:rsidR="00BE76CD" w:rsidRPr="00FD63E8" w:rsidRDefault="00BE76CD" w:rsidP="00BE76CD">
                  <w:pPr>
                    <w:widowControl w:val="0"/>
                    <w:spacing w:line="200" w:lineRule="exact"/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</w:pP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www.</w:t>
                  </w:r>
                  <w:r w:rsidR="00C14DC6"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wawtechnologies</w:t>
                  </w:r>
                  <w:r w:rsidRPr="00FD63E8">
                    <w:rPr>
                      <w:rFonts w:ascii="Arial" w:hAnsi="Arial" w:cs="Arial"/>
                      <w:color w:val="FFFFFF" w:themeColor="background1"/>
                      <w:w w:val="90"/>
                      <w:sz w:val="18"/>
                      <w:szCs w:val="18"/>
                    </w:rPr>
                    <w:t>.com</w:t>
                  </w:r>
                </w:p>
              </w:txbxContent>
            </v:textbox>
          </v:shape>
        </w:pict>
      </w:r>
      <w:r w:rsidR="00B50EA2">
        <w:rPr>
          <w:noProof/>
          <w:lang w:val="en-CA" w:eastAsia="en-CA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4533900</wp:posOffset>
            </wp:positionH>
            <wp:positionV relativeFrom="paragraph">
              <wp:posOffset>18208625</wp:posOffset>
            </wp:positionV>
            <wp:extent cx="1691640" cy="845185"/>
            <wp:effectExtent l="0" t="0" r="3810" b="0"/>
            <wp:wrapNone/>
            <wp:docPr id="1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84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0EA2">
        <w:rPr>
          <w:noProof/>
          <w:lang w:val="en-CA" w:eastAsia="en-CA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255905</wp:posOffset>
            </wp:positionH>
            <wp:positionV relativeFrom="paragraph">
              <wp:posOffset>3372485</wp:posOffset>
            </wp:positionV>
            <wp:extent cx="6479540" cy="3641090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641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64C9F">
        <w:rPr>
          <w:noProof/>
        </w:rPr>
        <w:pict>
          <v:shape id="Text Box 72" o:spid="_x0000_s1042" type="#_x0000_t202" style="position:absolute;margin-left:9in;margin-top:54pt;width:129.75pt;height:1303.5pt;z-index:251661312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" filled="f" fillcolor="#fffffe" stroked="f" strokecolor="#212120" insetpen="t">
            <v:textbox inset="2.88pt,2.88pt,2.88pt,2.88pt">
              <w:txbxContent>
                <w:p w:rsidR="00FD63E8" w:rsidRDefault="00FD63E8" w:rsidP="00FD63E8">
                  <w:pPr>
                    <w:widowControl w:val="0"/>
                    <w:spacing w:line="280" w:lineRule="exact"/>
                    <w:jc w:val="center"/>
                    <w:rPr>
                      <w:rFonts w:asciiTheme="minorHAnsi" w:hAnsiTheme="minorHAnsi" w:cs="Arial"/>
                      <w:b/>
                      <w:color w:val="FFFFFF" w:themeColor="background1"/>
                      <w:spacing w:val="20"/>
                      <w:w w:val="90"/>
                      <w:sz w:val="44"/>
                    </w:rPr>
                  </w:pPr>
                </w:p>
                <w:p w:rsidR="004A6C74" w:rsidRPr="00D43E1E" w:rsidRDefault="009B58D3" w:rsidP="0095628B">
                  <w:pPr>
                    <w:widowControl w:val="0"/>
                    <w:spacing w:line="276" w:lineRule="auto"/>
                    <w:jc w:val="right"/>
                    <w:rPr>
                      <w:rFonts w:ascii="Gill Sans MT" w:eastAsia="Gulim" w:hAnsi="Gill Sans MT" w:cs="Miriam"/>
                      <w:b/>
                      <w:color w:val="FFFFFF" w:themeColor="background1"/>
                      <w:spacing w:val="20"/>
                      <w:w w:val="90"/>
                      <w:sz w:val="44"/>
                      <w:szCs w:val="36"/>
                    </w:rPr>
                  </w:pPr>
                  <w:r w:rsidRPr="00D43E1E">
                    <w:rPr>
                      <w:rFonts w:ascii="Gill Sans MT" w:eastAsia="Gulim" w:hAnsi="Gill Sans MT" w:cs="Miriam"/>
                      <w:b/>
                      <w:color w:val="FFFFFF" w:themeColor="background1"/>
                      <w:spacing w:val="20"/>
                      <w:w w:val="90"/>
                      <w:sz w:val="44"/>
                      <w:szCs w:val="36"/>
                    </w:rPr>
                    <w:t>BENEFITS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sophisticated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data capture and reporting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leverag</w:t>
                  </w:r>
                  <w:r w:rsidR="00017EE6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ing</w:t>
                  </w:r>
                  <w:proofErr w:type="gramEnd"/>
                  <w:r w:rsidR="00017EE6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of</w:t>
                  </w:r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flow data collected at the e</w:t>
                  </w:r>
                  <w:bookmarkStart w:id="0" w:name="_GoBack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n</w:t>
                  </w:r>
                  <w:bookmarkEnd w:id="0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dpoints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visibility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into security control failures</w:t>
                  </w:r>
                </w:p>
                <w:p w:rsidR="00266DF0" w:rsidRPr="00D43E1E" w:rsidRDefault="00266DF0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266DF0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ability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to </w:t>
                  </w:r>
                  <w:r w:rsidR="004A6C74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fill in the gaps left by perimeter security solutions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better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understanding of network architecture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in-depth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, enterprise-wide view of network traffic use</w:t>
                  </w: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017EE6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identification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of </w:t>
                  </w:r>
                  <w:r w:rsidR="00266DF0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behavioral-based anomalies</w:t>
                  </w:r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2776B9" w:rsidP="0077324C">
                  <w:pPr>
                    <w:widowControl w:val="0"/>
                    <w:ind w:left="567"/>
                    <w:jc w:val="center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r w:rsidRPr="00D43E1E">
                    <w:rPr>
                      <w:rFonts w:ascii="Cambria" w:hAnsi="Cambria"/>
                      <w:noProof/>
                      <w:sz w:val="22"/>
                      <w:szCs w:val="22"/>
                      <w:lang w:val="en-CA" w:eastAsia="en-CA"/>
                    </w:rPr>
                    <w:drawing>
                      <wp:inline distT="0" distB="0" distL="0" distR="0">
                        <wp:extent cx="823125" cy="777240"/>
                        <wp:effectExtent l="0" t="0" r="0" b="3810"/>
                        <wp:docPr id="2" name="Picture 5" descr="C:\Users\alexz\AppData\Local\Microsoft\Windows\Temporary Internet Files\Content.Word\Sign5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alexz\AppData\Local\Microsoft\Windows\Temporary Internet Files\Content.Word\Sign5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23125" cy="777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76B9" w:rsidRPr="00D43E1E" w:rsidRDefault="002776B9" w:rsidP="002776B9">
                  <w:pPr>
                    <w:widowControl w:val="0"/>
                    <w:jc w:val="center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delivers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continuous flow-based information</w:t>
                  </w: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allows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network and security teams to run tailored flow queries </w:t>
                  </w: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eliminates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network blind spots</w:t>
                  </w:r>
                </w:p>
                <w:p w:rsidR="00266DF0" w:rsidRPr="00D43E1E" w:rsidRDefault="00266DF0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266DF0" w:rsidRPr="00D43E1E" w:rsidRDefault="00266DF0" w:rsidP="00266DF0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brings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accountability and measurability to network use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017EE6" w:rsidRPr="00D43E1E" w:rsidRDefault="00017EE6" w:rsidP="00017EE6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maintains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the forensically clean state of endpoints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C64BE3" w:rsidRPr="00D43E1E" w:rsidRDefault="006A5CE9" w:rsidP="00C64BE3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6A5CE9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conduct</w:t>
                  </w:r>
                  <w:proofErr w:type="gramEnd"/>
                  <w:r w:rsidRPr="006A5CE9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security investigations with granularity configurable from entire network visibility to a single user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017EE6" w:rsidRPr="00D43E1E" w:rsidRDefault="00017EE6" w:rsidP="00017EE6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identify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problems in a timely manner</w:t>
                  </w:r>
                </w:p>
                <w:p w:rsidR="00017EE6" w:rsidRPr="00D43E1E" w:rsidRDefault="00017EE6" w:rsidP="00017EE6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017EE6" w:rsidP="00017EE6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reconstruct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the history of a compromise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017EE6" w:rsidP="0077324C">
                  <w:pPr>
                    <w:widowControl w:val="0"/>
                    <w:ind w:left="567"/>
                    <w:jc w:val="center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r w:rsidRPr="00D43E1E">
                    <w:rPr>
                      <w:rFonts w:ascii="Cambria" w:hAnsi="Cambria"/>
                      <w:noProof/>
                      <w:sz w:val="22"/>
                      <w:szCs w:val="22"/>
                      <w:lang w:val="en-CA" w:eastAsia="en-CA"/>
                    </w:rPr>
                    <w:drawing>
                      <wp:inline distT="0" distB="0" distL="0" distR="0">
                        <wp:extent cx="914400" cy="914400"/>
                        <wp:effectExtent l="0" t="0" r="0" b="0"/>
                        <wp:docPr id="3" name="Picture 6" descr="C:\Users\alexz\AppData\Local\Microsoft\Windows\Temporary Internet Files\Content.Word\Sign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C:\Users\alexz\AppData\Local\Microsoft\Windows\Temporary Internet Files\Content.Word\Sign6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4400" cy="914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A6C74" w:rsidRPr="00D43E1E" w:rsidRDefault="004A6C74" w:rsidP="00017EE6">
                  <w:pPr>
                    <w:widowControl w:val="0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017EE6" w:rsidRPr="00D43E1E" w:rsidRDefault="00017EE6" w:rsidP="00017EE6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provides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actionable intelligence 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"plug-and-play" functionality</w:t>
                  </w:r>
                  <w:r w:rsidR="00017EE6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requires </w:t>
                  </w:r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no infrastructure changes </w:t>
                  </w:r>
                </w:p>
                <w:p w:rsidR="004A6C74" w:rsidRPr="00D43E1E" w:rsidRDefault="004A6C74" w:rsidP="004A6C74">
                  <w:pPr>
                    <w:widowControl w:val="0"/>
                    <w:jc w:val="right"/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</w:pPr>
                </w:p>
                <w:p w:rsidR="00FD63E8" w:rsidRPr="00D43E1E" w:rsidRDefault="004A6C74" w:rsidP="004A6C74">
                  <w:pPr>
                    <w:widowControl w:val="0"/>
                    <w:jc w:val="right"/>
                    <w:rPr>
                      <w:rFonts w:ascii="Cambria" w:hAnsi="Cambria" w:cs="Myanmar Text"/>
                      <w:b/>
                      <w:color w:val="FFFFFF" w:themeColor="background1"/>
                      <w:sz w:val="22"/>
                      <w:szCs w:val="22"/>
                    </w:rPr>
                  </w:pPr>
                  <w:proofErr w:type="gramStart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lower</w:t>
                  </w:r>
                  <w:proofErr w:type="gramEnd"/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cost unobtrusive alternative to </w:t>
                  </w:r>
                  <w:r w:rsidR="00017EE6"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>existing</w:t>
                  </w:r>
                  <w:r w:rsidRPr="00D43E1E">
                    <w:rPr>
                      <w:rFonts w:ascii="Cambria" w:eastAsia="Batang" w:hAnsi="Cambria" w:cs="Myanmar Text"/>
                      <w:b/>
                      <w:color w:val="FFFFFF" w:themeColor="background1"/>
                      <w:spacing w:val="20"/>
                      <w:w w:val="90"/>
                      <w:sz w:val="22"/>
                      <w:szCs w:val="22"/>
                    </w:rPr>
                    <w:t xml:space="preserve"> enterprise grade solutions</w:t>
                  </w:r>
                </w:p>
              </w:txbxContent>
            </v:textbox>
            <w10:wrap anchorx="page" anchory="page"/>
          </v:shape>
        </w:pict>
      </w:r>
      <w:r w:rsidRPr="00764C9F">
        <w:rPr>
          <w:noProof/>
        </w:rPr>
        <w:pict>
          <v:shape id="Text Box 50" o:spid="_x0000_s1033" type="#_x0000_t202" style="position:absolute;margin-left:140.25pt;margin-top:80.2pt;width:445.5pt;height:237.75pt;z-index:251657216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" filled="f" fillcolor="#fffffe" stroked="f" strokecolor="#212120" insetpen="t">
            <v:textbox inset="2.88pt,2.88pt,2.88pt,2.88pt">
              <w:txbxContent>
                <w:p w:rsidR="00456D0F" w:rsidRDefault="00456D0F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3B7CE9" w:rsidRDefault="00980BB2" w:rsidP="00980BB2">
                  <w:pPr>
                    <w:pStyle w:val="NormalWeb"/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</w:pP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WAW</w:t>
                  </w:r>
                  <w:r w:rsidR="006B52A9"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 Technologies’</w:t>
                  </w: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 flagship product, </w:t>
                  </w:r>
                  <w:r w:rsidRPr="00395648">
                    <w:rPr>
                      <w:rFonts w:ascii="Calibri" w:hAnsi="Calibri" w:cs="Arial"/>
                      <w:b/>
                      <w:color w:val="167BAF"/>
                      <w:sz w:val="32"/>
                      <w:szCs w:val="32"/>
                    </w:rPr>
                    <w:t>NEWT</w:t>
                  </w: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, is an intelligent, small form factor security appliance </w:t>
                  </w:r>
                  <w:r w:rsidR="00931395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that can be </w:t>
                  </w: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installed in-line</w:t>
                  </w:r>
                  <w:r w:rsidR="00931395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,</w:t>
                  </w: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 at the endpoint equipment. It delivers real-time, host-level insight of activities and behaviors for individual workstations, servers and any other I</w:t>
                  </w:r>
                  <w:r w:rsid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P-based devices on the network.</w:t>
                  </w:r>
                </w:p>
                <w:p w:rsidR="00980BB2" w:rsidRPr="003B7CE9" w:rsidRDefault="00980BB2" w:rsidP="00980BB2">
                  <w:pPr>
                    <w:pStyle w:val="NormalWeb"/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</w:pPr>
                  <w:r w:rsidRPr="00395648">
                    <w:rPr>
                      <w:rFonts w:ascii="Calibri" w:hAnsi="Calibri" w:cs="Arial"/>
                      <w:b/>
                      <w:color w:val="167BAF"/>
                      <w:sz w:val="32"/>
                      <w:szCs w:val="32"/>
                    </w:rPr>
                    <w:t>NEWT</w:t>
                  </w:r>
                  <w:r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 </w:t>
                  </w:r>
                  <w:r w:rsidR="00CA6B1F"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helps address common network challenges </w:t>
                  </w:r>
                  <w:r w:rsidR="00CA6B1F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 xml:space="preserve">and </w:t>
                  </w:r>
                  <w:r w:rsidR="00C86841"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is f</w:t>
                  </w:r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ully interoperable with commercial </w:t>
                  </w:r>
                  <w:r w:rsidR="00CA6B1F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network data </w:t>
                  </w:r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collectors such as </w:t>
                  </w:r>
                  <w:proofErr w:type="spellStart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IsarFlow</w:t>
                  </w:r>
                  <w:proofErr w:type="spellEnd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, Fluke, Cisco, </w:t>
                  </w:r>
                  <w:proofErr w:type="spellStart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Dartware</w:t>
                  </w:r>
                  <w:proofErr w:type="spellEnd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, </w:t>
                  </w:r>
                  <w:proofErr w:type="spellStart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AdventNet</w:t>
                  </w:r>
                  <w:proofErr w:type="spellEnd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, Arbor Networks, </w:t>
                  </w:r>
                  <w:proofErr w:type="spellStart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Plixer</w:t>
                  </w:r>
                  <w:proofErr w:type="spellEnd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, </w:t>
                  </w:r>
                  <w:proofErr w:type="spellStart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NetFlow</w:t>
                  </w:r>
                  <w:proofErr w:type="spellEnd"/>
                  <w:r w:rsidR="00C86841" w:rsidRPr="003B7CE9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 Aud</w:t>
                  </w:r>
                  <w:r w:rsidR="00CA6B1F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itor, </w:t>
                  </w:r>
                  <w:proofErr w:type="spellStart"/>
                  <w:r w:rsidR="00CA6B1F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>SolarWinds</w:t>
                  </w:r>
                  <w:proofErr w:type="spellEnd"/>
                  <w:r w:rsidR="00CA6B1F">
                    <w:rPr>
                      <w:rFonts w:ascii="Calibri" w:hAnsi="Calibri"/>
                      <w:color w:val="595959" w:themeColor="text1" w:themeTint="A6"/>
                      <w:sz w:val="32"/>
                      <w:szCs w:val="32"/>
                    </w:rPr>
                    <w:t xml:space="preserve"> Orion NTA, etc</w:t>
                  </w:r>
                  <w:r w:rsidR="00E80D73" w:rsidRPr="003B7CE9">
                    <w:rPr>
                      <w:rFonts w:ascii="Calibri" w:hAnsi="Calibri" w:cs="Arial"/>
                      <w:color w:val="595959" w:themeColor="text1" w:themeTint="A6"/>
                      <w:sz w:val="32"/>
                      <w:szCs w:val="32"/>
                    </w:rPr>
                    <w:t>.</w:t>
                  </w: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  <w:p w:rsidR="00460879" w:rsidRPr="00456D0F" w:rsidRDefault="00460879" w:rsidP="00980BB2">
                  <w:pPr>
                    <w:pStyle w:val="NormalWeb"/>
                    <w:rPr>
                      <w:rFonts w:asciiTheme="minorHAnsi" w:hAnsiTheme="minorHAnsi" w:cs="Arial"/>
                      <w:color w:val="595959" w:themeColor="text1" w:themeTint="A6"/>
                      <w:sz w:val="32"/>
                      <w:szCs w:val="32"/>
                    </w:rPr>
                  </w:pPr>
                </w:p>
              </w:txbxContent>
            </v:textbox>
            <w10:wrap anchorx="page" anchory="page"/>
          </v:shape>
        </w:pict>
      </w:r>
      <w:r w:rsidRPr="00764C9F">
        <w:rPr>
          <w:noProof/>
        </w:rPr>
        <w:pict>
          <v:group id="Group 82" o:spid="_x0000_s1036" style="position:absolute;margin-left:788.7pt;margin-top:-28.2pt;width:107.85pt;height:756pt;z-index:251666432;mso-position-horizontal-relative:text;mso-position-vertical-relative:text" coordorigin="22224,360" coordsize="2157,15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">
            <v:shape id="Freeform 83" o:spid="_x0000_s1041" style="position:absolute;left:22224;top:360;width:1855;height:15120;visibility:visible;mso-wrap-style:square;v-text-anchor:top" coordsize="387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7fCLwA&#10;AADaAAAADwAAAGRycy9kb3ducmV2LnhtbESPzQrCMBCE74LvEFbwpqk/iFSjiCh4tRa8rs3aFptN&#10;baLWtzeC4HGYmW+Y5bo1lXhS40rLCkbDCARxZnXJuYL0tB/MQTiPrLGyTAre5GC96naWGGv74iM9&#10;E5+LAGEXo4LC+zqW0mUFGXRDWxMH72obgz7IJpe6wVeAm0qOo2gmDZYcFgqsaVtQdkseRsE51xc3&#10;i9BPpU0TnV53yei+U6rfazcLEJ5a/w//2getYALfK+EGyN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Trt8IvAAAANoAAAAPAAAAAAAAAAAAAAAAAJgCAABkcnMvZG93bnJldi54&#10;bWxQSwUGAAAAAAQABAD1AAAAgQMAAAAA&#10;" path="m101,c387,1404,122,2697,,3172e" filled="f" fillcolor="#fffffe" strokecolor="#fffffe" strokeweight=".5pt">
              <v:stroke joinstyle="miter"/>
              <v:shadow color="#8c8682"/>
              <v:path arrowok="t" o:connecttype="custom" o:connectlocs="484,0;0,15120" o:connectangles="0,0"/>
            </v:shape>
            <v:shape id="Freeform 84" o:spid="_x0000_s1040" style="position:absolute;left:22579;top:360;width:1601;height:15120;visibility:visible;mso-wrap-style:square;v-text-anchor:top" coordsize="334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DcgsUA&#10;AADaAAAADwAAAGRycy9kb3ducmV2LnhtbESPT2vCQBTE7wW/w/IEb3WjFpXoKhIo6KG0xj94fM2+&#10;JsHs2zS71fjtXaHgcZiZ3zDzZWsqcaHGlZYVDPoRCOLM6pJzBfvd++sUhPPIGivLpOBGDpaLzssc&#10;Y22vvKVL6nMRIOxiVFB4X8dSuqwgg65va+Lg/djGoA+yyaVu8BrgppLDKBpLgyWHhQJrSgrKzumf&#10;UbCRt/Hk8JlOR6vkt/3+OH0dh0muVK/brmYgPLX+Gf5vr7WCN3hcCTdA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ENyCxQAAANoAAAAPAAAAAAAAAAAAAAAAAJgCAABkcnMv&#10;ZG93bnJldi54bWxQSwUGAAAAAAQABAD1AAAAigMAAAAA&#10;" path="m,c334,1375,126,2664,16,3172e" filled="f" fillcolor="#fffffe" strokecolor="#fffffe" strokeweight=".5pt">
              <v:stroke joinstyle="miter"/>
              <v:shadow color="#8c8682"/>
              <v:path arrowok="t" o:connecttype="custom" o:connectlocs="0,0;77,15120" o:connectangles="0,0"/>
            </v:shape>
            <v:shape id="Freeform 85" o:spid="_x0000_s1039" style="position:absolute;left:22756;top:360;width:1625;height:15120;visibility:visible;mso-wrap-style:square;v-text-anchor:top" coordsize="339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HgvsEA&#10;AADaAAAADwAAAGRycy9kb3ducmV2LnhtbESPQWsCMRSE74X+h/AKXoomaiuyGqUIile3tefn5rlZ&#10;3LxsN1FXf70pFHocZuYbZr7sXC0u1IbKs4bhQIEgLrypuNTw9bnuT0GEiGyw9kwabhRguXh+mmNm&#10;/JV3dMljKRKEQ4YabIxNJmUoLDkMA98QJ+/oW4cxybaUpsVrgrtajpSaSIcVpwWLDa0sFaf87DTs&#10;969j+f2jDmNr3gp1oLjJ70br3kv3MQMRqYv/4b/21mh4h98r6Qb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zx4L7BAAAA2gAAAA8AAAAAAAAAAAAAAAAAmAIAAGRycy9kb3du&#10;cmV2LnhtbFBLBQYAAAAABAAEAPUAAACGAwAAAAA=&#10;" path="m21,c339,1377,116,2664,,3172e" filled="f" fillcolor="#fffffe" strokecolor="#efb32f" strokeweight=".5pt">
              <v:stroke joinstyle="miter"/>
              <v:shadow color="#8c8682"/>
              <v:path arrowok="t" o:connecttype="custom" o:connectlocs="101,0;0,15120" o:connectangles="0,0"/>
            </v:shape>
            <v:shape id="Freeform 86" o:spid="_x0000_s1038" style="position:absolute;left:22555;top:360;width:1644;height:15120;visibility:visible;mso-wrap-style:square;v-text-anchor:top" coordsize="343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W1H8QA&#10;AADaAAAADwAAAGRycy9kb3ducmV2LnhtbESP3WrCQBSE7wXfYTlC73RToVJSV4n9oSJUafQBjtlj&#10;NjR7Ns2uMb69Wyh4OczMN8x82dtadNT6yrGCx0kCgrhwuuJSwWH/MX4G4QOyxtoxKbiSh+ViOJhj&#10;qt2Fv6nLQykihH2KCkwITSqlLwxZ9BPXEEfv5FqLIcq2lLrFS4TbWk6TZCYtVhwXDDb0aqj4yc9W&#10;web4ZN6Lrym67C3Pfre71bn7XCn1MOqzFxCB+nAP/7fXWsEM/q7EG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ltR/EAAAA2gAAAA8AAAAAAAAAAAAAAAAAmAIAAGRycy9k&#10;b3ducmV2LnhtbFBLBQYAAAAABAAEAPUAAACJAwAAAAA=&#10;" path="m28,c343,1379,117,2666,,3172e" filled="f" fillcolor="#fffffe" strokecolor="#fffffe" strokeweight=".5pt">
              <v:stroke joinstyle="miter"/>
              <v:shadow color="#8c8682"/>
              <v:path arrowok="t" o:connecttype="custom" o:connectlocs="134,0;0,15120" o:connectangles="0,0"/>
            </v:shape>
            <v:shape id="Freeform 87" o:spid="_x0000_s1037" style="position:absolute;left:22397;top:360;width:1620;height:15120;visibility:visible;mso-wrap-style:square;v-text-anchor:top" coordsize="338,3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tjBMAA&#10;AADaAAAADwAAAGRycy9kb3ducmV2LnhtbESPzarCMBSE9xd8h3AEd9dUF1aqUUTwh+tK7QMcmmNb&#10;bU5KErW+vbkguBxm5htmvuxMIx7kfG1ZwWiYgCAurK65VJCfN79TED4ga2wsk4IXeVguej9zzLR9&#10;8pEep1CKCGGfoYIqhDaT0hcVGfRD2xJH72KdwRClK6V2+Ixw08hxkkykwZrjQoUtrSsqbqe7UfC3&#10;T1JOKXd39MftelvsVtfDTqlBv1vNQATqwjf8ae+1ghT+r8QbIB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tjBMAAAADaAAAADwAAAAAAAAAAAAAAAACYAgAAZHJzL2Rvd25y&#10;ZXYueG1sUEsFBgAAAAAEAAQA9QAAAIUDAAAAAA==&#10;" path="m20,c338,1378,116,2664,,3172e" filled="f" fillcolor="#fffffe" strokecolor="#efb32f" strokeweight=".5pt">
              <v:stroke joinstyle="miter"/>
              <v:shadow color="#8c8682"/>
              <v:path arrowok="t" o:connecttype="custom" o:connectlocs="96,0;0,15120" o:connectangles="0,0"/>
            </v:shape>
          </v:group>
        </w:pict>
      </w:r>
      <w:r w:rsidRPr="00764C9F">
        <w:rPr>
          <w:noProof/>
        </w:rPr>
        <w:pict>
          <v:shape id="Text Box 49" o:spid="_x0000_s1035" type="#_x0000_t202" style="position:absolute;margin-left:333pt;margin-top:83.85pt;width:200.65pt;height:3.55pt;z-index:251656192;visibility:visible;mso-wrap-distance-left:2.88pt;mso-wrap-distance-top:2.88pt;mso-wrap-distance-right:2.88pt;mso-wrap-distance-bottom:2.88pt;mso-position-horizontal-relative:pag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" filled="f" fillcolor="#fffffe" stroked="f" strokecolor="#212120" insetpen="t">
            <v:textbox inset="2.88pt,2.88pt,2.88pt,2.88pt">
              <w:txbxContent>
                <w:p w:rsidR="00DB0C45" w:rsidRDefault="00DB0C45" w:rsidP="00DB0C45">
                  <w:pPr>
                    <w:widowControl w:val="0"/>
                    <w:spacing w:line="220" w:lineRule="exact"/>
                    <w:rPr>
                      <w:rFonts w:ascii="Arial" w:hAnsi="Arial" w:cs="Arial"/>
                      <w:caps/>
                      <w:color w:val="EF792F"/>
                      <w:w w:val="90"/>
                      <w:sz w:val="18"/>
                      <w:szCs w:val="18"/>
                    </w:rPr>
                  </w:pPr>
                  <w:r>
                    <w:rPr>
                      <w:rFonts w:ascii="Arial" w:hAnsi="Arial" w:cs="Arial"/>
                      <w:caps/>
                      <w:color w:val="EF792F"/>
                      <w:spacing w:val="20"/>
                      <w:w w:val="90"/>
                      <w:sz w:val="18"/>
                      <w:szCs w:val="18"/>
                    </w:rPr>
                    <w:t>connecting your business to the technology resources you need</w:t>
                  </w:r>
                </w:p>
              </w:txbxContent>
            </v:textbox>
            <w10:wrap anchorx="page" anchory="page"/>
          </v:shape>
        </w:pict>
      </w:r>
    </w:p>
    <w:sectPr w:rsidR="005F70E4" w:rsidSect="003C1711">
      <w:pgSz w:w="15840" w:h="31680" w:code="17"/>
      <w:pgMar w:top="360" w:right="2045" w:bottom="8885" w:left="2045" w:header="360" w:footer="36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40A89" w:rsidRDefault="00A40A89" w:rsidP="00B50EA2">
      <w:r>
        <w:separator/>
      </w:r>
    </w:p>
  </w:endnote>
  <w:endnote w:type="continuationSeparator" w:id="0">
    <w:p w:rsidR="00A40A89" w:rsidRDefault="00A40A89" w:rsidP="00B50E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Univers 57 Condensed">
    <w:panose1 w:val="020B0606020202060204"/>
    <w:charset w:val="00"/>
    <w:family w:val="swiss"/>
    <w:pitch w:val="variable"/>
    <w:sig w:usb0="00000007" w:usb1="00000000" w:usb2="00000000" w:usb3="00000000" w:csb0="00000093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Gulim">
    <w:altName w:val="굴림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yanmar Text">
    <w:altName w:val="Times New Roman"/>
    <w:charset w:val="00"/>
    <w:family w:val="swiss"/>
    <w:pitch w:val="variable"/>
    <w:sig w:usb0="00000003" w:usb1="00000000" w:usb2="000004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40A89" w:rsidRDefault="00A40A89" w:rsidP="00B50EA2">
      <w:r>
        <w:separator/>
      </w:r>
    </w:p>
  </w:footnote>
  <w:footnote w:type="continuationSeparator" w:id="0">
    <w:p w:rsidR="00A40A89" w:rsidRDefault="00A40A89" w:rsidP="00B50EA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90B11"/>
    <w:multiLevelType w:val="multilevel"/>
    <w:tmpl w:val="E800C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FFFFFF" w:themeColor="background1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attachedTemplate r:id="rId1"/>
  <w:stylePaneFormatFilter w:val="3F01"/>
  <w:defaultTabStop w:val="720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471D7"/>
    <w:rsid w:val="00017EE6"/>
    <w:rsid w:val="000231A0"/>
    <w:rsid w:val="000954A7"/>
    <w:rsid w:val="000A0052"/>
    <w:rsid w:val="000A25CF"/>
    <w:rsid w:val="000A33CA"/>
    <w:rsid w:val="000B1793"/>
    <w:rsid w:val="000D247E"/>
    <w:rsid w:val="000E05E1"/>
    <w:rsid w:val="00194B1B"/>
    <w:rsid w:val="00195ED9"/>
    <w:rsid w:val="001B326D"/>
    <w:rsid w:val="001C5ED1"/>
    <w:rsid w:val="001C7822"/>
    <w:rsid w:val="00241040"/>
    <w:rsid w:val="00266DF0"/>
    <w:rsid w:val="002776B9"/>
    <w:rsid w:val="002E76A1"/>
    <w:rsid w:val="002F027D"/>
    <w:rsid w:val="002F7F67"/>
    <w:rsid w:val="00380476"/>
    <w:rsid w:val="00387A47"/>
    <w:rsid w:val="00387DA2"/>
    <w:rsid w:val="00395648"/>
    <w:rsid w:val="003B7CE9"/>
    <w:rsid w:val="003B7DE5"/>
    <w:rsid w:val="003C1711"/>
    <w:rsid w:val="00456D0F"/>
    <w:rsid w:val="00460879"/>
    <w:rsid w:val="00485306"/>
    <w:rsid w:val="004A6C74"/>
    <w:rsid w:val="004C4542"/>
    <w:rsid w:val="00547E4E"/>
    <w:rsid w:val="00550974"/>
    <w:rsid w:val="00550F3C"/>
    <w:rsid w:val="005E59C3"/>
    <w:rsid w:val="005F70E4"/>
    <w:rsid w:val="00606D3B"/>
    <w:rsid w:val="006871CF"/>
    <w:rsid w:val="00695453"/>
    <w:rsid w:val="006A5CE9"/>
    <w:rsid w:val="006B52A9"/>
    <w:rsid w:val="006E6918"/>
    <w:rsid w:val="00710B0A"/>
    <w:rsid w:val="00713B3F"/>
    <w:rsid w:val="00764C9F"/>
    <w:rsid w:val="0077324C"/>
    <w:rsid w:val="007F1594"/>
    <w:rsid w:val="00850041"/>
    <w:rsid w:val="008C2647"/>
    <w:rsid w:val="008E1255"/>
    <w:rsid w:val="008E677D"/>
    <w:rsid w:val="008F0747"/>
    <w:rsid w:val="008F5A72"/>
    <w:rsid w:val="00904EDB"/>
    <w:rsid w:val="00910EE5"/>
    <w:rsid w:val="0092210B"/>
    <w:rsid w:val="00931395"/>
    <w:rsid w:val="00946AD4"/>
    <w:rsid w:val="0095628B"/>
    <w:rsid w:val="00967262"/>
    <w:rsid w:val="00980BB2"/>
    <w:rsid w:val="009B58D3"/>
    <w:rsid w:val="009C61F5"/>
    <w:rsid w:val="009E7BB4"/>
    <w:rsid w:val="00A30371"/>
    <w:rsid w:val="00A40A89"/>
    <w:rsid w:val="00A81A06"/>
    <w:rsid w:val="00A84800"/>
    <w:rsid w:val="00A973CF"/>
    <w:rsid w:val="00AC72E1"/>
    <w:rsid w:val="00AD55F5"/>
    <w:rsid w:val="00B024DE"/>
    <w:rsid w:val="00B156C8"/>
    <w:rsid w:val="00B33BFF"/>
    <w:rsid w:val="00B50EA2"/>
    <w:rsid w:val="00BA309E"/>
    <w:rsid w:val="00BE76CD"/>
    <w:rsid w:val="00BF4376"/>
    <w:rsid w:val="00C14DC6"/>
    <w:rsid w:val="00C64BE3"/>
    <w:rsid w:val="00C86841"/>
    <w:rsid w:val="00CA6B1F"/>
    <w:rsid w:val="00CE61E1"/>
    <w:rsid w:val="00CF1C1E"/>
    <w:rsid w:val="00D03534"/>
    <w:rsid w:val="00D43E1E"/>
    <w:rsid w:val="00DB04F5"/>
    <w:rsid w:val="00DB0C45"/>
    <w:rsid w:val="00DE7B8B"/>
    <w:rsid w:val="00E471D7"/>
    <w:rsid w:val="00E65CBA"/>
    <w:rsid w:val="00E74BE7"/>
    <w:rsid w:val="00E80D73"/>
    <w:rsid w:val="00F5780B"/>
    <w:rsid w:val="00F748C1"/>
    <w:rsid w:val="00FD63E8"/>
    <w:rsid w:val="00FF7D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95ED9"/>
    <w:rPr>
      <w:color w:val="212120"/>
      <w:kern w:val="2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5097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50974"/>
    <w:rPr>
      <w:rFonts w:ascii="Tahoma" w:hAnsi="Tahoma" w:cs="Tahoma"/>
      <w:color w:val="212120"/>
      <w:kern w:val="28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unhideWhenUsed/>
    <w:rsid w:val="00980BB2"/>
    <w:pPr>
      <w:spacing w:before="100" w:beforeAutospacing="1" w:after="100" w:afterAutospacing="1"/>
    </w:pPr>
    <w:rPr>
      <w:color w:val="auto"/>
      <w:kern w:val="0"/>
      <w:sz w:val="24"/>
      <w:szCs w:val="24"/>
      <w:lang w:val="en-CA" w:eastAsia="en-CA"/>
    </w:rPr>
  </w:style>
  <w:style w:type="paragraph" w:styleId="ListParagraph">
    <w:name w:val="List Paragraph"/>
    <w:basedOn w:val="Normal"/>
    <w:uiPriority w:val="34"/>
    <w:qFormat/>
    <w:rsid w:val="00485306"/>
    <w:pPr>
      <w:ind w:left="720"/>
      <w:contextualSpacing/>
    </w:pPr>
  </w:style>
  <w:style w:type="paragraph" w:styleId="Header">
    <w:name w:val="header"/>
    <w:basedOn w:val="Normal"/>
    <w:link w:val="HeaderChar"/>
    <w:rsid w:val="00B50EA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50EA2"/>
    <w:rPr>
      <w:color w:val="212120"/>
      <w:kern w:val="28"/>
      <w:lang w:val="en-US" w:eastAsia="en-US"/>
    </w:rPr>
  </w:style>
  <w:style w:type="paragraph" w:styleId="Footer">
    <w:name w:val="footer"/>
    <w:basedOn w:val="Normal"/>
    <w:link w:val="FooterChar"/>
    <w:rsid w:val="00B50EA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50EA2"/>
    <w:rPr>
      <w:color w:val="212120"/>
      <w:kern w:val="28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195ED9"/>
    <w:rPr>
      <w:color w:val="212120"/>
      <w:kern w:val="2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55097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50974"/>
    <w:rPr>
      <w:rFonts w:ascii="Tahoma" w:hAnsi="Tahoma" w:cs="Tahoma"/>
      <w:color w:val="212120"/>
      <w:kern w:val="28"/>
      <w:sz w:val="16"/>
      <w:szCs w:val="16"/>
      <w:lang w:val="en-US" w:eastAsia="en-US"/>
    </w:rPr>
  </w:style>
  <w:style w:type="paragraph" w:styleId="NormalWeb">
    <w:name w:val="Normal (Web)"/>
    <w:basedOn w:val="Normal"/>
    <w:uiPriority w:val="99"/>
    <w:unhideWhenUsed/>
    <w:rsid w:val="00980BB2"/>
    <w:pPr>
      <w:spacing w:before="100" w:beforeAutospacing="1" w:after="100" w:afterAutospacing="1"/>
    </w:pPr>
    <w:rPr>
      <w:color w:val="auto"/>
      <w:kern w:val="0"/>
      <w:sz w:val="24"/>
      <w:szCs w:val="24"/>
      <w:lang w:val="en-CA" w:eastAsia="en-CA"/>
    </w:rPr>
  </w:style>
  <w:style w:type="paragraph" w:styleId="ListParagraph">
    <w:name w:val="List Paragraph"/>
    <w:basedOn w:val="Normal"/>
    <w:uiPriority w:val="34"/>
    <w:qFormat/>
    <w:rsid w:val="00485306"/>
    <w:pPr>
      <w:ind w:left="720"/>
      <w:contextualSpacing/>
    </w:pPr>
  </w:style>
  <w:style w:type="paragraph" w:styleId="Header">
    <w:name w:val="header"/>
    <w:basedOn w:val="Normal"/>
    <w:link w:val="HeaderChar"/>
    <w:rsid w:val="00B50EA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50EA2"/>
    <w:rPr>
      <w:color w:val="212120"/>
      <w:kern w:val="28"/>
      <w:lang w:val="en-US" w:eastAsia="en-US"/>
    </w:rPr>
  </w:style>
  <w:style w:type="paragraph" w:styleId="Footer">
    <w:name w:val="footer"/>
    <w:basedOn w:val="Normal"/>
    <w:link w:val="FooterChar"/>
    <w:rsid w:val="00B50EA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50EA2"/>
    <w:rPr>
      <w:color w:val="212120"/>
      <w:kern w:val="28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083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microsoft.com/office/2007/relationships/stylesWithEffects" Target="stylesWithEffect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bert\AppData\Roaming\Microsoft\Templates\Technology%20business%20brochur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484C0EC-E633-4A12-BF43-30A2C3CB3B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Technology business brochure.dot</Template>
  <TotalTime>24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Venczel</dc:creator>
  <cp:lastModifiedBy>Robert Venczel</cp:lastModifiedBy>
  <cp:revision>4</cp:revision>
  <cp:lastPrinted>2014-10-15T03:19:00Z</cp:lastPrinted>
  <dcterms:created xsi:type="dcterms:W3CDTF">2014-10-15T16:18:00Z</dcterms:created>
  <dcterms:modified xsi:type="dcterms:W3CDTF">2014-10-15T16:42:00Z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TC102579951033</vt:lpwstr>
  </property>
</Properties>
</file>